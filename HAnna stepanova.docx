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18"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424"/>
      </w:tblGrid>
      <w:tr w:rsidR="00B93310" w:rsidRPr="005152F2" w14:paraId="71B5D7DA" w14:textId="77777777" w:rsidTr="00542C14">
        <w:tc>
          <w:tcPr>
            <w:tcW w:w="3023" w:type="dxa"/>
          </w:tcPr>
          <w:sdt>
            <w:sdtPr>
              <w:alias w:val="Your Name:"/>
              <w:tag w:val="Your Name:"/>
              <w:id w:val="-1220516334"/>
              <w:placeholder>
                <w:docPart w:val="3138BD04D2763D4C9ED50B464780A9D5"/>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5DE3AA3A" w14:textId="1CB52025" w:rsidR="00B93310" w:rsidRPr="005152F2" w:rsidRDefault="00486473" w:rsidP="003856C9">
                <w:pPr>
                  <w:pStyle w:val="Heading1"/>
                </w:pPr>
                <w:r>
                  <w:t>HAnna stepanova</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441EB9" w:rsidRPr="005152F2" w14:paraId="4B61A309" w14:textId="77777777" w:rsidTr="0043426C">
              <w:tc>
                <w:tcPr>
                  <w:tcW w:w="3023" w:type="dxa"/>
                  <w:tcBorders>
                    <w:top w:val="nil"/>
                    <w:bottom w:val="nil"/>
                  </w:tcBorders>
                  <w:tcMar>
                    <w:top w:w="360" w:type="dxa"/>
                    <w:bottom w:w="0" w:type="dxa"/>
                  </w:tcMar>
                </w:tcPr>
                <w:p w14:paraId="02066BC9" w14:textId="77777777" w:rsidR="00441EB9" w:rsidRDefault="00441EB9" w:rsidP="00441EB9">
                  <w:pPr>
                    <w:pStyle w:val="Heading3"/>
                  </w:pPr>
                  <w:r w:rsidRPr="005674AC">
                    <w:rPr>
                      <w:noProof/>
                    </w:rPr>
                    <mc:AlternateContent>
                      <mc:Choice Requires="wpg">
                        <w:drawing>
                          <wp:inline distT="0" distB="0" distL="0" distR="0" wp14:anchorId="2E51B9F2" wp14:editId="10575262">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8529022"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">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14:paraId="6B3EEEB1" w14:textId="77777777" w:rsidTr="0043426C">
              <w:tc>
                <w:tcPr>
                  <w:tcW w:w="3023" w:type="dxa"/>
                  <w:tcBorders>
                    <w:top w:val="nil"/>
                    <w:bottom w:val="nil"/>
                  </w:tcBorders>
                  <w:tcMar>
                    <w:top w:w="115" w:type="dxa"/>
                    <w:bottom w:w="0" w:type="dxa"/>
                  </w:tcMar>
                </w:tcPr>
                <w:p w14:paraId="7BB85FC4" w14:textId="3029F3D9" w:rsidR="00441EB9" w:rsidRPr="00486473" w:rsidRDefault="00486473" w:rsidP="00441EB9">
                  <w:pPr>
                    <w:pStyle w:val="Heading3"/>
                    <w:rPr>
                      <w:sz w:val="18"/>
                      <w:szCs w:val="18"/>
                    </w:rPr>
                  </w:pPr>
                  <w:r w:rsidRPr="00486473">
                    <w:rPr>
                      <w:sz w:val="18"/>
                      <w:szCs w:val="18"/>
                    </w:rPr>
                    <w:t>hanna.stepanov@gmail.com</w:t>
                  </w:r>
                </w:p>
              </w:tc>
            </w:tr>
            <w:tr w:rsidR="00441EB9" w:rsidRPr="005152F2" w14:paraId="1011CE8C" w14:textId="77777777" w:rsidTr="0043426C">
              <w:tc>
                <w:tcPr>
                  <w:tcW w:w="3023" w:type="dxa"/>
                  <w:tcBorders>
                    <w:top w:val="nil"/>
                    <w:bottom w:val="nil"/>
                  </w:tcBorders>
                  <w:tcMar>
                    <w:top w:w="360" w:type="dxa"/>
                    <w:bottom w:w="0" w:type="dxa"/>
                  </w:tcMar>
                </w:tcPr>
                <w:p w14:paraId="6857EC51" w14:textId="77777777" w:rsidR="00441EB9" w:rsidRDefault="00441EB9" w:rsidP="00441EB9">
                  <w:pPr>
                    <w:pStyle w:val="Heading3"/>
                  </w:pPr>
                  <w:r w:rsidRPr="005674AC">
                    <w:rPr>
                      <w:noProof/>
                    </w:rPr>
                    <mc:AlternateContent>
                      <mc:Choice Requires="wpg">
                        <w:drawing>
                          <wp:inline distT="0" distB="0" distL="0" distR="0" wp14:anchorId="01002870" wp14:editId="7E1BF1F4">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3C34570"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">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14:paraId="6D5FB036" w14:textId="77777777" w:rsidTr="00542C14">
              <w:trPr>
                <w:trHeight w:val="133"/>
              </w:trPr>
              <w:tc>
                <w:tcPr>
                  <w:tcW w:w="3023" w:type="dxa"/>
                  <w:tcBorders>
                    <w:top w:val="nil"/>
                    <w:bottom w:val="nil"/>
                  </w:tcBorders>
                  <w:tcMar>
                    <w:top w:w="115" w:type="dxa"/>
                    <w:bottom w:w="0" w:type="dxa"/>
                  </w:tcMar>
                </w:tcPr>
                <w:p w14:paraId="162D92A6" w14:textId="1128CBC1" w:rsidR="00441EB9" w:rsidRDefault="00486473" w:rsidP="00441EB9">
                  <w:pPr>
                    <w:pStyle w:val="Heading3"/>
                  </w:pPr>
                  <w:r>
                    <w:t>571-352-9382</w:t>
                  </w:r>
                </w:p>
              </w:tc>
            </w:tr>
            <w:tr w:rsidR="00441EB9" w:rsidRPr="005152F2" w14:paraId="6545D802" w14:textId="77777777" w:rsidTr="0043426C">
              <w:tc>
                <w:tcPr>
                  <w:tcW w:w="3023" w:type="dxa"/>
                  <w:tcBorders>
                    <w:top w:val="nil"/>
                    <w:bottom w:val="nil"/>
                  </w:tcBorders>
                  <w:tcMar>
                    <w:top w:w="360" w:type="dxa"/>
                    <w:bottom w:w="0" w:type="dxa"/>
                  </w:tcMar>
                </w:tcPr>
                <w:p w14:paraId="0AF7F384" w14:textId="77777777" w:rsidR="00441EB9" w:rsidRDefault="00441EB9" w:rsidP="00441EB9">
                  <w:pPr>
                    <w:pStyle w:val="Heading3"/>
                  </w:pPr>
                  <w:r w:rsidRPr="005674AC">
                    <w:rPr>
                      <w:noProof/>
                    </w:rPr>
                    <mc:AlternateContent>
                      <mc:Choice Requires="wpg">
                        <w:drawing>
                          <wp:inline distT="0" distB="0" distL="0" distR="0" wp14:anchorId="111E105C" wp14:editId="49665BE2">
                            <wp:extent cx="329184" cy="329184"/>
                            <wp:effectExtent l="0" t="0" r="13970" b="13970"/>
                            <wp:docPr id="77" name="Group 31" descr="LinkedIn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8F4D680" id="Group 31" o:spid="_x0000_s1026" alt="LinkedIn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">
                            <v:shape id="Freeform 78"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28" style="position:absolute;left:50;top:50;width:109;height:98;visibility:visible;mso-wrap-style:square;v-text-anchor:top" coordsize="175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&#13;&#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441EB9" w:rsidRPr="005152F2" w14:paraId="1F6E8BC1" w14:textId="77777777" w:rsidTr="0043426C">
              <w:tc>
                <w:tcPr>
                  <w:tcW w:w="3023" w:type="dxa"/>
                  <w:tcBorders>
                    <w:top w:val="nil"/>
                    <w:bottom w:val="nil"/>
                  </w:tcBorders>
                  <w:tcMar>
                    <w:top w:w="115" w:type="dxa"/>
                    <w:bottom w:w="0" w:type="dxa"/>
                  </w:tcMar>
                </w:tcPr>
                <w:p w14:paraId="437CA263" w14:textId="7D294A79" w:rsidR="00441EB9" w:rsidRPr="00486473" w:rsidRDefault="00486473" w:rsidP="00441EB9">
                  <w:pPr>
                    <w:pStyle w:val="Heading3"/>
                    <w:rPr>
                      <w:sz w:val="18"/>
                      <w:szCs w:val="18"/>
                    </w:rPr>
                  </w:pPr>
                  <w:r w:rsidRPr="00486473">
                    <w:rPr>
                      <w:rFonts w:ascii="Segoe UI" w:hAnsi="Segoe UI" w:cs="Segoe UI"/>
                      <w:sz w:val="18"/>
                      <w:szCs w:val="18"/>
                      <w:shd w:val="clear" w:color="auto" w:fill="FFFFFF"/>
                    </w:rPr>
                    <w:t>www.linkedin.com/in/hanna-stepanova-a1236311a</w:t>
                  </w:r>
                </w:p>
              </w:tc>
            </w:tr>
            <w:tr w:rsidR="00441EB9" w:rsidRPr="005152F2" w14:paraId="293496C6" w14:textId="77777777" w:rsidTr="00542C14">
              <w:trPr>
                <w:trHeight w:val="482"/>
              </w:trPr>
              <w:tc>
                <w:tcPr>
                  <w:tcW w:w="3023" w:type="dxa"/>
                  <w:tcBorders>
                    <w:top w:val="nil"/>
                    <w:bottom w:val="nil"/>
                  </w:tcBorders>
                  <w:tcMar>
                    <w:top w:w="288" w:type="dxa"/>
                    <w:bottom w:w="374" w:type="dxa"/>
                  </w:tcMar>
                </w:tcPr>
                <w:p w14:paraId="53CFA78B" w14:textId="77777777" w:rsidR="00486473" w:rsidRDefault="00486473" w:rsidP="00441EB9">
                  <w:pPr>
                    <w:pStyle w:val="Heading3"/>
                  </w:pPr>
                  <w:r>
                    <w:t>Github:</w:t>
                  </w:r>
                </w:p>
                <w:p w14:paraId="6EF43225" w14:textId="5D7104BD" w:rsidR="00441EB9" w:rsidRPr="00486473" w:rsidRDefault="00486473" w:rsidP="00441EB9">
                  <w:pPr>
                    <w:pStyle w:val="Heading3"/>
                    <w:rPr>
                      <w:rFonts w:asciiTheme="minorHAnsi" w:eastAsiaTheme="minorHAnsi" w:hAnsiTheme="minorHAnsi" w:cstheme="minorBidi"/>
                      <w:sz w:val="18"/>
                      <w:szCs w:val="18"/>
                    </w:rPr>
                  </w:pPr>
                  <w:r w:rsidRPr="00486473">
                    <w:rPr>
                      <w:sz w:val="18"/>
                      <w:szCs w:val="18"/>
                    </w:rPr>
                    <w:t xml:space="preserve"> </w:t>
                  </w:r>
                  <w:r w:rsidRPr="00486473">
                    <w:rPr>
                      <w:sz w:val="18"/>
                      <w:szCs w:val="18"/>
                    </w:rPr>
                    <w:fldChar w:fldCharType="begin"/>
                  </w:r>
                  <w:r w:rsidRPr="00486473">
                    <w:rPr>
                      <w:sz w:val="18"/>
                      <w:szCs w:val="18"/>
                    </w:rPr>
                    <w:instrText>HYPERLINK "https://github.com/hannastep"</w:instrText>
                  </w:r>
                  <w:r w:rsidRPr="00486473">
                    <w:rPr>
                      <w:sz w:val="18"/>
                      <w:szCs w:val="18"/>
                    </w:rPr>
                  </w:r>
                  <w:r w:rsidRPr="00486473">
                    <w:rPr>
                      <w:sz w:val="18"/>
                      <w:szCs w:val="18"/>
                    </w:rPr>
                    <w:fldChar w:fldCharType="separate"/>
                  </w:r>
                  <w:r w:rsidRPr="00486473">
                    <w:rPr>
                      <w:rStyle w:val="Hyperlink"/>
                      <w:sz w:val="18"/>
                      <w:szCs w:val="18"/>
                    </w:rPr>
                    <w:t xml:space="preserve">hannastep (HANNA STEPANOVA) </w:t>
                  </w:r>
                  <w:r w:rsidRPr="00486473">
                    <w:rPr>
                      <w:rStyle w:val="Hyperlink"/>
                      <w:sz w:val="18"/>
                      <w:szCs w:val="18"/>
                    </w:rPr>
                    <w:t>(</w:t>
                  </w:r>
                  <w:r w:rsidRPr="00486473">
                    <w:rPr>
                      <w:rStyle w:val="Hyperlink"/>
                      <w:sz w:val="18"/>
                      <w:szCs w:val="18"/>
                    </w:rPr>
                    <w:t>github.c</w:t>
                  </w:r>
                  <w:r w:rsidRPr="00486473">
                    <w:rPr>
                      <w:rStyle w:val="Hyperlink"/>
                      <w:sz w:val="18"/>
                      <w:szCs w:val="18"/>
                    </w:rPr>
                    <w:t>o</w:t>
                  </w:r>
                  <w:r w:rsidRPr="00486473">
                    <w:rPr>
                      <w:rStyle w:val="Hyperlink"/>
                      <w:sz w:val="18"/>
                      <w:szCs w:val="18"/>
                    </w:rPr>
                    <w:t>m)</w:t>
                  </w:r>
                  <w:r w:rsidRPr="00486473">
                    <w:rPr>
                      <w:sz w:val="18"/>
                      <w:szCs w:val="18"/>
                    </w:rPr>
                    <w:fldChar w:fldCharType="end"/>
                  </w:r>
                </w:p>
              </w:tc>
            </w:tr>
            <w:tr w:rsidR="005A7E57" w:rsidRPr="005152F2" w14:paraId="5103B195" w14:textId="77777777" w:rsidTr="00F56435">
              <w:tc>
                <w:tcPr>
                  <w:tcW w:w="3023" w:type="dxa"/>
                  <w:tcMar>
                    <w:top w:w="374" w:type="dxa"/>
                    <w:bottom w:w="115" w:type="dxa"/>
                  </w:tcMar>
                </w:tcPr>
                <w:p w14:paraId="618901F8" w14:textId="77777777" w:rsidR="002C77B9" w:rsidRDefault="00C912D6" w:rsidP="002C77B9">
                  <w:pPr>
                    <w:pStyle w:val="Heading3"/>
                  </w:pPr>
                  <w:sdt>
                    <w:sdtPr>
                      <w:alias w:val="Objective:"/>
                      <w:tag w:val="Objective:"/>
                      <w:id w:val="319159961"/>
                      <w:placeholder>
                        <w:docPart w:val="AB30B7CECE497747B113F751675F6E4F"/>
                      </w:placeholder>
                      <w:temporary/>
                      <w:showingPlcHdr/>
                      <w15:appearance w15:val="hidden"/>
                    </w:sdtPr>
                    <w:sdtEndPr/>
                    <w:sdtContent>
                      <w:r w:rsidR="002B7747">
                        <w:t>Objective</w:t>
                      </w:r>
                    </w:sdtContent>
                  </w:sdt>
                </w:p>
                <w:p w14:paraId="601D7157" w14:textId="77777777" w:rsidR="005A7E57" w:rsidRDefault="00616FF4" w:rsidP="00616FF4">
                  <w:pPr>
                    <w:pStyle w:val="GraphicElement"/>
                  </w:pPr>
                  <w:r>
                    <mc:AlternateContent>
                      <mc:Choice Requires="wps">
                        <w:drawing>
                          <wp:inline distT="0" distB="0" distL="0" distR="0" wp14:anchorId="76DFCB5C" wp14:editId="02897599">
                            <wp:extent cx="221615" cy="0"/>
                            <wp:effectExtent l="0" t="0" r="26035" b="19050"/>
                            <wp:docPr id="83" name="Straight Connector 83"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D26A31"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" strokecolor="#37b6ae [3204]" strokeweight="1pt">
                            <v:stroke joinstyle="miter"/>
                            <w10:anchorlock/>
                          </v:line>
                        </w:pict>
                      </mc:Fallback>
                    </mc:AlternateContent>
                  </w:r>
                </w:p>
                <w:p w14:paraId="6492062C" w14:textId="7478D3B2" w:rsidR="005A7E57" w:rsidRPr="00542C14" w:rsidRDefault="00542C14" w:rsidP="00D11C4D">
                  <w:pPr>
                    <w:rPr>
                      <w:sz w:val="17"/>
                      <w:szCs w:val="17"/>
                    </w:rPr>
                  </w:pPr>
                  <w:r w:rsidRPr="00542C14">
                    <w:rPr>
                      <w:sz w:val="17"/>
                      <w:szCs w:val="17"/>
                    </w:rPr>
                    <w:t>Self-motivated Data Analyst with an economic background and expertise in MySQL and Tableau. Strong communication and analytical skills, adept at multitasking and comfortable working both independently and in groups. Passionate about new technologies, with experience in HTML and CSS. Seeking a challenging position that will allow me to leverage my data analysis and software development expertise.</w:t>
                  </w:r>
                </w:p>
              </w:tc>
            </w:tr>
            <w:tr w:rsidR="00463463" w:rsidRPr="005152F2" w14:paraId="085F116A" w14:textId="77777777" w:rsidTr="00F56435">
              <w:tc>
                <w:tcPr>
                  <w:tcW w:w="3023" w:type="dxa"/>
                  <w:tcMar>
                    <w:top w:w="374" w:type="dxa"/>
                    <w:bottom w:w="115" w:type="dxa"/>
                  </w:tcMar>
                </w:tcPr>
                <w:p w14:paraId="15C074AD" w14:textId="77777777" w:rsidR="005A7E57" w:rsidRDefault="00C912D6" w:rsidP="0043426C">
                  <w:pPr>
                    <w:pStyle w:val="Heading3"/>
                  </w:pPr>
                  <w:sdt>
                    <w:sdtPr>
                      <w:alias w:val="Skills:"/>
                      <w:tag w:val="Skills:"/>
                      <w:id w:val="1490835561"/>
                      <w:placeholder>
                        <w:docPart w:val="050958132C89014CB8589BDCBE79EBF8"/>
                      </w:placeholder>
                      <w:temporary/>
                      <w:showingPlcHdr/>
                      <w15:appearance w15:val="hidden"/>
                    </w:sdtPr>
                    <w:sdtEndPr/>
                    <w:sdtContent>
                      <w:r w:rsidR="007B2F5C">
                        <w:t>Skills</w:t>
                      </w:r>
                    </w:sdtContent>
                  </w:sdt>
                </w:p>
                <w:p w14:paraId="1348D8A2" w14:textId="77777777" w:rsidR="00616FF4" w:rsidRPr="005A7E57" w:rsidRDefault="00616FF4" w:rsidP="00616FF4">
                  <w:pPr>
                    <w:pStyle w:val="GraphicElement"/>
                  </w:pPr>
                  <w:r>
                    <mc:AlternateContent>
                      <mc:Choice Requires="wps">
                        <w:drawing>
                          <wp:inline distT="0" distB="0" distL="0" distR="0" wp14:anchorId="6E7114B8" wp14:editId="0334C226">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6A6118"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" strokecolor="#37b6ae [3204]" strokeweight="1pt">
                            <v:stroke joinstyle="miter"/>
                            <w10:anchorlock/>
                          </v:line>
                        </w:pict>
                      </mc:Fallback>
                    </mc:AlternateContent>
                  </w:r>
                </w:p>
                <w:p w14:paraId="6CAB72C6" w14:textId="624731B3" w:rsidR="00463463" w:rsidRPr="005152F2" w:rsidRDefault="00486473" w:rsidP="00463463">
                  <w:r>
                    <w:t>SQL, Tableau, MS Office, HTML, CSS, Git, GitHub</w:t>
                  </w:r>
                </w:p>
              </w:tc>
            </w:tr>
          </w:tbl>
          <w:p w14:paraId="422BD02C" w14:textId="77777777" w:rsidR="00B93310" w:rsidRPr="005152F2" w:rsidRDefault="00B93310" w:rsidP="003856C9"/>
        </w:tc>
        <w:tc>
          <w:tcPr>
            <w:tcW w:w="723" w:type="dxa"/>
          </w:tcPr>
          <w:p w14:paraId="25DDF876" w14:textId="77777777" w:rsidR="00B93310" w:rsidRPr="005152F2" w:rsidRDefault="00B93310" w:rsidP="00463463"/>
        </w:tc>
        <w:tc>
          <w:tcPr>
            <w:tcW w:w="6424" w:type="dxa"/>
          </w:tcPr>
          <w:tbl>
            <w:tblPr>
              <w:tblW w:w="6693" w:type="dxa"/>
              <w:tblLayout w:type="fixed"/>
              <w:tblLook w:val="04A0" w:firstRow="1" w:lastRow="0" w:firstColumn="1" w:lastColumn="0" w:noHBand="0" w:noVBand="1"/>
              <w:tblDescription w:val="Right side layout table"/>
            </w:tblPr>
            <w:tblGrid>
              <w:gridCol w:w="6693"/>
            </w:tblGrid>
            <w:tr w:rsidR="00C912D6" w14:paraId="5A32BD65" w14:textId="77777777" w:rsidTr="00C912D6">
              <w:trPr>
                <w:trHeight w:val="6035"/>
              </w:trPr>
              <w:tc>
                <w:tcPr>
                  <w:tcW w:w="6693" w:type="dxa"/>
                  <w:tcMar>
                    <w:left w:w="115" w:type="dxa"/>
                    <w:bottom w:w="374" w:type="dxa"/>
                    <w:right w:w="115" w:type="dxa"/>
                  </w:tcMar>
                </w:tcPr>
                <w:p w14:paraId="4F917D7D" w14:textId="77777777" w:rsidR="008F6337" w:rsidRPr="005152F2" w:rsidRDefault="00C912D6" w:rsidP="008F6337">
                  <w:pPr>
                    <w:pStyle w:val="Heading2"/>
                  </w:pPr>
                  <w:sdt>
                    <w:sdtPr>
                      <w:alias w:val="Experience:"/>
                      <w:tag w:val="Experience:"/>
                      <w:id w:val="1217937480"/>
                      <w:placeholder>
                        <w:docPart w:val="658760A0B5E750499B043DC548A2E1D7"/>
                      </w:placeholder>
                      <w:temporary/>
                      <w:showingPlcHdr/>
                      <w15:appearance w15:val="hidden"/>
                    </w:sdtPr>
                    <w:sdtEndPr/>
                    <w:sdtContent>
                      <w:r w:rsidR="003053D9" w:rsidRPr="00542C14">
                        <w:rPr>
                          <w:sz w:val="22"/>
                          <w:szCs w:val="22"/>
                        </w:rPr>
                        <w:t>Experience</w:t>
                      </w:r>
                    </w:sdtContent>
                  </w:sdt>
                </w:p>
                <w:p w14:paraId="1B880E36" w14:textId="65F0497F" w:rsidR="008F6337" w:rsidRPr="00542C14" w:rsidRDefault="00486473" w:rsidP="002B3890">
                  <w:pPr>
                    <w:pStyle w:val="Heading4"/>
                    <w:rPr>
                      <w:sz w:val="18"/>
                      <w:szCs w:val="18"/>
                    </w:rPr>
                  </w:pPr>
                  <w:r w:rsidRPr="00542C14">
                    <w:rPr>
                      <w:color w:val="000000" w:themeColor="text1"/>
                      <w:sz w:val="18"/>
                      <w:szCs w:val="18"/>
                    </w:rPr>
                    <w:t>Russian School of Mathematics</w:t>
                  </w:r>
                </w:p>
                <w:p w14:paraId="09965051" w14:textId="77B0C37B" w:rsidR="00486473" w:rsidRPr="00542C14" w:rsidRDefault="00486473" w:rsidP="00486473">
                  <w:pPr>
                    <w:rPr>
                      <w:color w:val="000000" w:themeColor="text1"/>
                      <w:sz w:val="18"/>
                      <w:szCs w:val="18"/>
                    </w:rPr>
                  </w:pPr>
                  <w:r w:rsidRPr="00542C14">
                    <w:rPr>
                      <w:color w:val="000000" w:themeColor="text1"/>
                      <w:sz w:val="18"/>
                      <w:szCs w:val="18"/>
                    </w:rPr>
                    <w:t>June 2020 - current</w:t>
                  </w:r>
                </w:p>
                <w:p w14:paraId="74772752" w14:textId="77777777" w:rsidR="00486473" w:rsidRPr="00542C14" w:rsidRDefault="00486473" w:rsidP="00486473">
                  <w:pPr>
                    <w:rPr>
                      <w:i/>
                      <w:color w:val="000000" w:themeColor="text1"/>
                      <w:sz w:val="18"/>
                      <w:szCs w:val="18"/>
                    </w:rPr>
                  </w:pPr>
                  <w:r w:rsidRPr="00542C14">
                    <w:rPr>
                      <w:i/>
                      <w:color w:val="000000" w:themeColor="text1"/>
                      <w:sz w:val="18"/>
                      <w:szCs w:val="18"/>
                    </w:rPr>
                    <w:t>Math teacher, Mentor, Math Olympiads Coordinator</w:t>
                  </w:r>
                </w:p>
                <w:p w14:paraId="1A2C7D63" w14:textId="361128DF" w:rsidR="00486473" w:rsidRPr="00C912D6" w:rsidRDefault="00486473" w:rsidP="00C912D6">
                  <w:pPr>
                    <w:numPr>
                      <w:ilvl w:val="0"/>
                      <w:numId w:val="2"/>
                    </w:numPr>
                    <w:tabs>
                      <w:tab w:val="clear" w:pos="720"/>
                      <w:tab w:val="left" w:pos="101"/>
                      <w:tab w:val="num" w:pos="461"/>
                      <w:tab w:val="left" w:pos="5969"/>
                    </w:tabs>
                    <w:spacing w:after="0" w:line="240" w:lineRule="auto"/>
                    <w:ind w:left="461" w:right="162"/>
                    <w:jc w:val="both"/>
                    <w:rPr>
                      <w:rFonts w:eastAsia="Times New Roman" w:cs="Times New Roman"/>
                      <w:color w:val="111111"/>
                      <w:sz w:val="17"/>
                      <w:szCs w:val="17"/>
                    </w:rPr>
                  </w:pPr>
                  <w:r w:rsidRPr="00C912D6">
                    <w:rPr>
                      <w:rFonts w:eastAsia="Times New Roman"/>
                      <w:color w:val="111111"/>
                      <w:sz w:val="17"/>
                      <w:szCs w:val="17"/>
                    </w:rPr>
                    <w:t>Developed and maintained an informational database with data from students who participated in math Olympiads</w:t>
                  </w:r>
                  <w:r w:rsidR="00542C14" w:rsidRPr="00C912D6">
                    <w:rPr>
                      <w:rFonts w:eastAsia="Times New Roman"/>
                      <w:color w:val="111111"/>
                      <w:sz w:val="17"/>
                      <w:szCs w:val="17"/>
                    </w:rPr>
                    <w:t>,</w:t>
                  </w:r>
                  <w:r w:rsidRPr="00C912D6">
                    <w:rPr>
                      <w:rFonts w:eastAsia="Times New Roman"/>
                      <w:color w:val="111111"/>
                      <w:sz w:val="17"/>
                      <w:szCs w:val="17"/>
                    </w:rPr>
                    <w:t xml:space="preserve"> using PivotTable and PowerPoint</w:t>
                  </w:r>
                  <w:r w:rsidRPr="00C912D6">
                    <w:rPr>
                      <w:color w:val="111111"/>
                      <w:sz w:val="17"/>
                      <w:szCs w:val="17"/>
                    </w:rPr>
                    <w:t xml:space="preserve"> </w:t>
                  </w:r>
                </w:p>
                <w:p w14:paraId="37D302ED" w14:textId="77777777" w:rsidR="00486473" w:rsidRPr="00C912D6" w:rsidRDefault="00486473" w:rsidP="00C912D6">
                  <w:pPr>
                    <w:numPr>
                      <w:ilvl w:val="0"/>
                      <w:numId w:val="1"/>
                    </w:numPr>
                    <w:tabs>
                      <w:tab w:val="left" w:pos="101"/>
                      <w:tab w:val="num" w:pos="461"/>
                      <w:tab w:val="left" w:pos="5969"/>
                    </w:tabs>
                    <w:spacing w:after="0" w:line="240" w:lineRule="auto"/>
                    <w:ind w:left="461" w:right="162"/>
                    <w:jc w:val="both"/>
                    <w:rPr>
                      <w:rFonts w:eastAsia="Times New Roman"/>
                      <w:color w:val="111111"/>
                      <w:sz w:val="17"/>
                      <w:szCs w:val="17"/>
                    </w:rPr>
                  </w:pPr>
                  <w:r w:rsidRPr="00C912D6">
                    <w:rPr>
                      <w:color w:val="111111"/>
                      <w:sz w:val="17"/>
                      <w:szCs w:val="17"/>
                    </w:rPr>
                    <w:t>Analyzed data to identify trends and patterns in student performance, created SQL queries to generate reports about student performance, collaborated with team members to develop new reporting tools.</w:t>
                  </w:r>
                </w:p>
                <w:p w14:paraId="35240E46" w14:textId="77777777" w:rsidR="00486473" w:rsidRPr="00C912D6" w:rsidRDefault="00486473" w:rsidP="00C912D6">
                  <w:pPr>
                    <w:numPr>
                      <w:ilvl w:val="0"/>
                      <w:numId w:val="1"/>
                    </w:numPr>
                    <w:tabs>
                      <w:tab w:val="left" w:pos="101"/>
                      <w:tab w:val="num" w:pos="461"/>
                      <w:tab w:val="left" w:pos="5969"/>
                    </w:tabs>
                    <w:spacing w:after="0" w:line="240" w:lineRule="auto"/>
                    <w:ind w:left="461" w:right="162"/>
                    <w:jc w:val="both"/>
                    <w:rPr>
                      <w:rFonts w:eastAsia="Times New Roman"/>
                      <w:color w:val="111111"/>
                      <w:sz w:val="17"/>
                      <w:szCs w:val="17"/>
                    </w:rPr>
                  </w:pPr>
                  <w:r w:rsidRPr="00C912D6">
                    <w:rPr>
                      <w:rFonts w:eastAsia="Times New Roman"/>
                      <w:color w:val="111111"/>
                      <w:sz w:val="17"/>
                      <w:szCs w:val="17"/>
                    </w:rPr>
                    <w:t>Visualized the students’ progress and achievements using charts and graphs in Tableau.</w:t>
                  </w:r>
                </w:p>
                <w:p w14:paraId="4344548B" w14:textId="77777777" w:rsidR="00486473" w:rsidRPr="00C912D6" w:rsidRDefault="00486473" w:rsidP="00C912D6">
                  <w:pPr>
                    <w:numPr>
                      <w:ilvl w:val="0"/>
                      <w:numId w:val="2"/>
                    </w:numPr>
                    <w:tabs>
                      <w:tab w:val="clear" w:pos="720"/>
                      <w:tab w:val="left" w:pos="101"/>
                      <w:tab w:val="num" w:pos="461"/>
                      <w:tab w:val="left" w:pos="5969"/>
                    </w:tabs>
                    <w:spacing w:after="0" w:line="240" w:lineRule="auto"/>
                    <w:ind w:left="461" w:right="162"/>
                    <w:jc w:val="both"/>
                    <w:rPr>
                      <w:rFonts w:eastAsia="Times New Roman"/>
                      <w:color w:val="111111"/>
                      <w:sz w:val="17"/>
                      <w:szCs w:val="17"/>
                    </w:rPr>
                  </w:pPr>
                  <w:r w:rsidRPr="00C912D6">
                    <w:rPr>
                      <w:rFonts w:eastAsia="Times New Roman"/>
                      <w:color w:val="111111"/>
                      <w:sz w:val="17"/>
                      <w:szCs w:val="17"/>
                    </w:rPr>
                    <w:t>Mentored and trained over 20 new teachers in various subjects and grade levels to ensure they were prepared to work successfully as an educator in a diverse and challenging environment.</w:t>
                  </w:r>
                </w:p>
                <w:p w14:paraId="2F6C2C6B" w14:textId="77777777" w:rsidR="00486473" w:rsidRPr="00C912D6" w:rsidRDefault="00486473" w:rsidP="00C912D6">
                  <w:pPr>
                    <w:numPr>
                      <w:ilvl w:val="0"/>
                      <w:numId w:val="2"/>
                    </w:numPr>
                    <w:tabs>
                      <w:tab w:val="clear" w:pos="720"/>
                      <w:tab w:val="left" w:pos="101"/>
                      <w:tab w:val="num" w:pos="461"/>
                      <w:tab w:val="left" w:pos="5969"/>
                    </w:tabs>
                    <w:spacing w:after="0" w:line="240" w:lineRule="auto"/>
                    <w:ind w:left="461" w:right="162"/>
                    <w:jc w:val="both"/>
                    <w:rPr>
                      <w:rFonts w:eastAsia="Times New Roman"/>
                      <w:color w:val="111111"/>
                      <w:sz w:val="17"/>
                      <w:szCs w:val="17"/>
                    </w:rPr>
                  </w:pPr>
                  <w:r w:rsidRPr="00C912D6">
                    <w:rPr>
                      <w:rFonts w:eastAsia="Times New Roman"/>
                      <w:color w:val="111111"/>
                      <w:sz w:val="17"/>
                      <w:szCs w:val="17"/>
                    </w:rPr>
                    <w:t>Designed and presented individual and group professional development sessions for teaching staff on topics such as growth mindset, classroom management, curriculum design, and assessment strategies.</w:t>
                  </w:r>
                </w:p>
                <w:p w14:paraId="6BB5EE09" w14:textId="469A4B34" w:rsidR="007B2F5C" w:rsidRPr="00C912D6" w:rsidRDefault="00486473" w:rsidP="00C912D6">
                  <w:pPr>
                    <w:pStyle w:val="Heading4"/>
                    <w:tabs>
                      <w:tab w:val="left" w:pos="101"/>
                      <w:tab w:val="left" w:pos="5969"/>
                    </w:tabs>
                    <w:ind w:right="162"/>
                    <w:rPr>
                      <w:sz w:val="17"/>
                      <w:szCs w:val="17"/>
                    </w:rPr>
                  </w:pPr>
                  <w:r w:rsidRPr="00C912D6">
                    <w:rPr>
                      <w:color w:val="000000" w:themeColor="text1"/>
                      <w:sz w:val="17"/>
                      <w:szCs w:val="17"/>
                    </w:rPr>
                    <w:t>Odessa National Academy of Food Technology</w:t>
                  </w:r>
                </w:p>
                <w:p w14:paraId="3D79D28B" w14:textId="6D3B4CAC" w:rsidR="007B2F5C" w:rsidRPr="00C912D6" w:rsidRDefault="00486473" w:rsidP="00C912D6">
                  <w:pPr>
                    <w:pStyle w:val="Heading5"/>
                    <w:tabs>
                      <w:tab w:val="left" w:pos="101"/>
                      <w:tab w:val="left" w:pos="5969"/>
                    </w:tabs>
                    <w:ind w:right="162"/>
                    <w:rPr>
                      <w:sz w:val="17"/>
                      <w:szCs w:val="17"/>
                    </w:rPr>
                  </w:pPr>
                  <w:r w:rsidRPr="00C912D6">
                    <w:rPr>
                      <w:color w:val="000000" w:themeColor="text1"/>
                      <w:sz w:val="17"/>
                      <w:szCs w:val="17"/>
                    </w:rPr>
                    <w:t>June 2010 – April 2013</w:t>
                  </w:r>
                </w:p>
                <w:p w14:paraId="0D1FF625" w14:textId="2BA66617" w:rsidR="00486473" w:rsidRPr="00C912D6" w:rsidRDefault="00486473" w:rsidP="00C912D6">
                  <w:pPr>
                    <w:pStyle w:val="ListParagraph"/>
                    <w:numPr>
                      <w:ilvl w:val="0"/>
                      <w:numId w:val="3"/>
                    </w:numPr>
                    <w:tabs>
                      <w:tab w:val="left" w:pos="101"/>
                      <w:tab w:val="left" w:pos="5969"/>
                    </w:tabs>
                    <w:ind w:left="461" w:right="162"/>
                    <w:jc w:val="both"/>
                    <w:rPr>
                      <w:rFonts w:asciiTheme="minorHAnsi" w:hAnsiTheme="minorHAnsi"/>
                      <w:color w:val="000000" w:themeColor="text1"/>
                      <w:sz w:val="17"/>
                      <w:szCs w:val="17"/>
                    </w:rPr>
                  </w:pPr>
                  <w:r w:rsidRPr="00C912D6">
                    <w:rPr>
                      <w:rFonts w:asciiTheme="minorHAnsi" w:hAnsiTheme="minorHAnsi"/>
                      <w:color w:val="000000" w:themeColor="text1"/>
                      <w:sz w:val="17"/>
                      <w:szCs w:val="17"/>
                    </w:rPr>
                    <w:t>Prepared individual lesson plans with extra practice materials to encourage students to go beyond the set curriculum.</w:t>
                  </w:r>
                </w:p>
                <w:p w14:paraId="1E32AFE0" w14:textId="77777777" w:rsidR="00486473" w:rsidRPr="00C912D6" w:rsidRDefault="00486473" w:rsidP="00C912D6">
                  <w:pPr>
                    <w:pStyle w:val="ListParagraph"/>
                    <w:numPr>
                      <w:ilvl w:val="0"/>
                      <w:numId w:val="3"/>
                    </w:numPr>
                    <w:tabs>
                      <w:tab w:val="left" w:pos="101"/>
                      <w:tab w:val="left" w:pos="5969"/>
                    </w:tabs>
                    <w:ind w:left="461" w:right="162"/>
                    <w:jc w:val="both"/>
                    <w:rPr>
                      <w:rFonts w:asciiTheme="minorHAnsi" w:hAnsiTheme="minorHAnsi"/>
                      <w:color w:val="000000" w:themeColor="text1"/>
                      <w:sz w:val="17"/>
                      <w:szCs w:val="17"/>
                    </w:rPr>
                  </w:pPr>
                  <w:r w:rsidRPr="00C912D6">
                    <w:rPr>
                      <w:rFonts w:asciiTheme="minorHAnsi" w:hAnsiTheme="minorHAnsi"/>
                      <w:color w:val="000000" w:themeColor="text1"/>
                      <w:sz w:val="17"/>
                      <w:szCs w:val="17"/>
                    </w:rPr>
                    <w:t>Evaluated student progress and supported recommendations for further student development.</w:t>
                  </w:r>
                </w:p>
                <w:p w14:paraId="058F0155" w14:textId="42CB7BF4" w:rsidR="008F6337" w:rsidRPr="00542C14" w:rsidRDefault="00486473" w:rsidP="00C912D6">
                  <w:pPr>
                    <w:pStyle w:val="ListParagraph"/>
                    <w:numPr>
                      <w:ilvl w:val="0"/>
                      <w:numId w:val="3"/>
                    </w:numPr>
                    <w:tabs>
                      <w:tab w:val="left" w:pos="101"/>
                      <w:tab w:val="left" w:pos="5969"/>
                    </w:tabs>
                    <w:ind w:left="461" w:right="162"/>
                    <w:jc w:val="both"/>
                    <w:rPr>
                      <w:rFonts w:asciiTheme="minorHAnsi" w:hAnsiTheme="minorHAnsi"/>
                      <w:color w:val="000000" w:themeColor="text1"/>
                      <w:sz w:val="16"/>
                      <w:szCs w:val="16"/>
                    </w:rPr>
                  </w:pPr>
                  <w:r w:rsidRPr="00C912D6">
                    <w:rPr>
                      <w:rFonts w:asciiTheme="minorHAnsi" w:hAnsiTheme="minorHAnsi"/>
                      <w:color w:val="000000" w:themeColor="text1"/>
                      <w:sz w:val="17"/>
                      <w:szCs w:val="17"/>
                    </w:rPr>
                    <w:t>Maintained a friendly and professional relationship with students and their families.</w:t>
                  </w:r>
                  <w:r w:rsidR="00542C14" w:rsidRPr="00C912D6">
                    <w:rPr>
                      <w:rFonts w:asciiTheme="minorHAnsi" w:hAnsiTheme="minorHAnsi"/>
                      <w:color w:val="000000" w:themeColor="text1"/>
                      <w:sz w:val="17"/>
                      <w:szCs w:val="17"/>
                    </w:rPr>
                    <w:t xml:space="preserve"> </w:t>
                  </w:r>
                  <w:r w:rsidRPr="00C912D6">
                    <w:rPr>
                      <w:rFonts w:asciiTheme="minorHAnsi" w:hAnsiTheme="minorHAnsi"/>
                      <w:color w:val="000000" w:themeColor="text1"/>
                      <w:sz w:val="17"/>
                      <w:szCs w:val="17"/>
                    </w:rPr>
                    <w:t>Responsible for the preparation and delivery of lectures and seminars.</w:t>
                  </w:r>
                </w:p>
              </w:tc>
            </w:tr>
            <w:tr w:rsidR="00C912D6" w14:paraId="1EF73B2E" w14:textId="77777777" w:rsidTr="00C912D6">
              <w:trPr>
                <w:trHeight w:val="1526"/>
              </w:trPr>
              <w:tc>
                <w:tcPr>
                  <w:tcW w:w="6693" w:type="dxa"/>
                  <w:tcMar>
                    <w:left w:w="115" w:type="dxa"/>
                    <w:bottom w:w="374" w:type="dxa"/>
                    <w:right w:w="115" w:type="dxa"/>
                  </w:tcMar>
                </w:tcPr>
                <w:p w14:paraId="6798A946" w14:textId="77777777" w:rsidR="008F6337" w:rsidRPr="005152F2" w:rsidRDefault="00C912D6" w:rsidP="008F6337">
                  <w:pPr>
                    <w:pStyle w:val="Heading2"/>
                  </w:pPr>
                  <w:sdt>
                    <w:sdtPr>
                      <w:alias w:val="Education:"/>
                      <w:tag w:val="Education:"/>
                      <w:id w:val="1349516922"/>
                      <w:placeholder>
                        <w:docPart w:val="FFA329ACEB5BC844B9C41923F815EE06"/>
                      </w:placeholder>
                      <w:temporary/>
                      <w:showingPlcHdr/>
                      <w15:appearance w15:val="hidden"/>
                    </w:sdtPr>
                    <w:sdtEndPr/>
                    <w:sdtContent>
                      <w:r w:rsidR="003053D9" w:rsidRPr="00542C14">
                        <w:rPr>
                          <w:sz w:val="22"/>
                          <w:szCs w:val="22"/>
                        </w:rPr>
                        <w:t>Education</w:t>
                      </w:r>
                    </w:sdtContent>
                  </w:sdt>
                </w:p>
                <w:p w14:paraId="66A2DD9C" w14:textId="294C9E8D" w:rsidR="007B2F5C" w:rsidRPr="00542C14" w:rsidRDefault="00486473" w:rsidP="002B3890">
                  <w:pPr>
                    <w:pStyle w:val="Heading4"/>
                    <w:rPr>
                      <w:sz w:val="18"/>
                      <w:szCs w:val="18"/>
                    </w:rPr>
                  </w:pPr>
                  <w:r w:rsidRPr="00542C14">
                    <w:rPr>
                      <w:color w:val="000000" w:themeColor="text1"/>
                      <w:sz w:val="18"/>
                      <w:szCs w:val="18"/>
                    </w:rPr>
                    <w:t>Odessa National Academy of Food Technology</w:t>
                  </w:r>
                </w:p>
                <w:p w14:paraId="111C9B31" w14:textId="6E857493" w:rsidR="007B2F5C" w:rsidRPr="00542C14" w:rsidRDefault="00486473" w:rsidP="007B2F5C">
                  <w:pPr>
                    <w:pStyle w:val="Heading5"/>
                    <w:rPr>
                      <w:sz w:val="18"/>
                      <w:szCs w:val="18"/>
                    </w:rPr>
                  </w:pPr>
                  <w:r w:rsidRPr="00542C14">
                    <w:rPr>
                      <w:sz w:val="18"/>
                      <w:szCs w:val="18"/>
                    </w:rPr>
                    <w:t>University</w:t>
                  </w:r>
                </w:p>
                <w:p w14:paraId="117A6166" w14:textId="2AF99E6C" w:rsidR="00486473" w:rsidRPr="00486473" w:rsidRDefault="00486473" w:rsidP="00486473">
                  <w:pPr>
                    <w:rPr>
                      <w:color w:val="000000" w:themeColor="text1"/>
                    </w:rPr>
                  </w:pPr>
                  <w:proofErr w:type="gramStart"/>
                  <w:r w:rsidRPr="00542C14">
                    <w:rPr>
                      <w:color w:val="000000" w:themeColor="text1"/>
                      <w:sz w:val="18"/>
                      <w:szCs w:val="18"/>
                    </w:rPr>
                    <w:t>Master’s degree in Accounting</w:t>
                  </w:r>
                  <w:proofErr w:type="gramEnd"/>
                  <w:r w:rsidRPr="00542C14">
                    <w:rPr>
                      <w:color w:val="000000" w:themeColor="text1"/>
                      <w:sz w:val="18"/>
                      <w:szCs w:val="18"/>
                    </w:rPr>
                    <w:t xml:space="preserve"> and Auditing / June 2010</w:t>
                  </w:r>
                </w:p>
              </w:tc>
            </w:tr>
            <w:tr w:rsidR="00C912D6" w14:paraId="299A7FB8" w14:textId="77777777" w:rsidTr="00C912D6">
              <w:tc>
                <w:tcPr>
                  <w:tcW w:w="6693" w:type="dxa"/>
                </w:tcPr>
                <w:p w14:paraId="0DA6253C" w14:textId="46B1F934" w:rsidR="008F6337" w:rsidRPr="00542C14" w:rsidRDefault="00486473" w:rsidP="008F6337">
                  <w:pPr>
                    <w:pStyle w:val="Heading2"/>
                    <w:rPr>
                      <w:sz w:val="22"/>
                      <w:szCs w:val="22"/>
                    </w:rPr>
                  </w:pPr>
                  <w:r w:rsidRPr="00542C14">
                    <w:rPr>
                      <w:sz w:val="22"/>
                      <w:szCs w:val="22"/>
                    </w:rPr>
                    <w:t>CERTIFICATES</w:t>
                  </w:r>
                </w:p>
                <w:p w14:paraId="3F89C620" w14:textId="36CA22B4" w:rsidR="00486473" w:rsidRPr="00C912D6" w:rsidRDefault="00486473" w:rsidP="00542C14">
                  <w:pPr>
                    <w:spacing w:line="240" w:lineRule="auto"/>
                    <w:jc w:val="both"/>
                    <w:rPr>
                      <w:rFonts w:eastAsia="Times New Roman"/>
                      <w:color w:val="111111"/>
                      <w:sz w:val="17"/>
                      <w:szCs w:val="17"/>
                    </w:rPr>
                  </w:pPr>
                  <w:r w:rsidRPr="00C912D6">
                    <w:rPr>
                      <w:rFonts w:eastAsia="Times New Roman"/>
                      <w:b/>
                      <w:bCs/>
                      <w:color w:val="111111"/>
                      <w:sz w:val="17"/>
                      <w:szCs w:val="17"/>
                    </w:rPr>
                    <w:t xml:space="preserve">Google Data Analytics Professional Certificate, Coursera | </w:t>
                  </w:r>
                  <w:r w:rsidRPr="00C912D6">
                    <w:rPr>
                      <w:rFonts w:eastAsia="Times New Roman"/>
                      <w:color w:val="111111"/>
                      <w:sz w:val="17"/>
                      <w:szCs w:val="17"/>
                    </w:rPr>
                    <w:t>August 2023 - February 2024</w:t>
                  </w:r>
                </w:p>
                <w:p w14:paraId="23828441" w14:textId="77777777" w:rsidR="00486473" w:rsidRPr="00C912D6" w:rsidRDefault="00486473" w:rsidP="00542C14">
                  <w:pPr>
                    <w:spacing w:line="240" w:lineRule="auto"/>
                    <w:jc w:val="both"/>
                    <w:rPr>
                      <w:rFonts w:eastAsia="Times New Roman"/>
                      <w:color w:val="111111"/>
                      <w:sz w:val="17"/>
                      <w:szCs w:val="17"/>
                    </w:rPr>
                  </w:pPr>
                  <w:r w:rsidRPr="00C912D6">
                    <w:rPr>
                      <w:rFonts w:eastAsia="Times New Roman"/>
                      <w:color w:val="111111"/>
                      <w:sz w:val="17"/>
                      <w:szCs w:val="17"/>
                    </w:rPr>
                    <w:t>Participating in an online program that provides the skills and tools for data analysis, including spreadsheets, SQL, R programming, and Tableau. Learning how to clean, organize, analyze, and visualize data for various purposes and industries. Demonstrating proficiency in data analysis by creating a portfolio of projects using real-world data sets.</w:t>
                  </w:r>
                </w:p>
                <w:p w14:paraId="61188827" w14:textId="77777777" w:rsidR="00486473" w:rsidRPr="00C912D6" w:rsidRDefault="00486473" w:rsidP="00542C14">
                  <w:pPr>
                    <w:spacing w:line="240" w:lineRule="auto"/>
                    <w:jc w:val="both"/>
                    <w:rPr>
                      <w:rFonts w:eastAsia="Times New Roman"/>
                      <w:color w:val="111111"/>
                      <w:sz w:val="17"/>
                      <w:szCs w:val="17"/>
                    </w:rPr>
                  </w:pPr>
                </w:p>
                <w:p w14:paraId="052C3882" w14:textId="77777777" w:rsidR="00486473" w:rsidRPr="00C912D6" w:rsidRDefault="00486473" w:rsidP="00542C14">
                  <w:pPr>
                    <w:pBdr>
                      <w:top w:val="nil"/>
                      <w:left w:val="nil"/>
                      <w:bottom w:val="nil"/>
                      <w:right w:val="nil"/>
                      <w:between w:val="nil"/>
                    </w:pBdr>
                    <w:spacing w:line="240" w:lineRule="auto"/>
                    <w:jc w:val="both"/>
                    <w:rPr>
                      <w:color w:val="000000"/>
                      <w:sz w:val="17"/>
                      <w:szCs w:val="17"/>
                    </w:rPr>
                  </w:pPr>
                  <w:r w:rsidRPr="00C912D6">
                    <w:rPr>
                      <w:b/>
                      <w:color w:val="000000"/>
                      <w:sz w:val="17"/>
                      <w:szCs w:val="17"/>
                    </w:rPr>
                    <w:t>Generation Junior</w:t>
                  </w:r>
                  <w:r w:rsidRPr="00C912D6">
                    <w:rPr>
                      <w:b/>
                      <w:sz w:val="17"/>
                      <w:szCs w:val="17"/>
                    </w:rPr>
                    <w:t xml:space="preserve"> Full Stack Java Developer Program </w:t>
                  </w:r>
                  <w:r w:rsidRPr="00C912D6">
                    <w:rPr>
                      <w:sz w:val="17"/>
                      <w:szCs w:val="17"/>
                    </w:rPr>
                    <w:t>|</w:t>
                  </w:r>
                  <w:r w:rsidRPr="00C912D6">
                    <w:rPr>
                      <w:b/>
                      <w:sz w:val="17"/>
                      <w:szCs w:val="17"/>
                    </w:rPr>
                    <w:t xml:space="preserve"> </w:t>
                  </w:r>
                  <w:r w:rsidRPr="00C912D6">
                    <w:rPr>
                      <w:color w:val="000000"/>
                      <w:sz w:val="17"/>
                      <w:szCs w:val="17"/>
                    </w:rPr>
                    <w:t>July 20</w:t>
                  </w:r>
                  <w:r w:rsidRPr="00C912D6">
                    <w:rPr>
                      <w:sz w:val="17"/>
                      <w:szCs w:val="17"/>
                    </w:rPr>
                    <w:t xml:space="preserve">22 </w:t>
                  </w:r>
                  <w:r w:rsidRPr="00C912D6">
                    <w:rPr>
                      <w:color w:val="000000"/>
                      <w:sz w:val="17"/>
                      <w:szCs w:val="17"/>
                    </w:rPr>
                    <w:t>- November 20</w:t>
                  </w:r>
                  <w:r w:rsidRPr="00C912D6">
                    <w:rPr>
                      <w:sz w:val="17"/>
                      <w:szCs w:val="17"/>
                    </w:rPr>
                    <w:t>22</w:t>
                  </w:r>
                </w:p>
                <w:p w14:paraId="39EF3A40" w14:textId="50F855CE" w:rsidR="008F6337" w:rsidRPr="00486473" w:rsidRDefault="00486473" w:rsidP="00542C14">
                  <w:pPr>
                    <w:pBdr>
                      <w:top w:val="nil"/>
                      <w:left w:val="nil"/>
                      <w:bottom w:val="nil"/>
                      <w:right w:val="nil"/>
                      <w:between w:val="nil"/>
                    </w:pBdr>
                    <w:spacing w:line="240" w:lineRule="auto"/>
                    <w:jc w:val="both"/>
                    <w:rPr>
                      <w:sz w:val="18"/>
                      <w:szCs w:val="18"/>
                    </w:rPr>
                  </w:pPr>
                  <w:r w:rsidRPr="00C912D6">
                    <w:rPr>
                      <w:sz w:val="17"/>
                      <w:szCs w:val="17"/>
                    </w:rPr>
                    <w:t>Participated in a 15-week Junior Full Stack Java Developer program spending over 460+ hours learning the technologies involved to create a full stack web application with Java using Spring Boot Framework, HTML5, CSS3, implementing basic unit tests.</w:t>
                  </w:r>
                </w:p>
              </w:tc>
            </w:tr>
          </w:tbl>
          <w:p w14:paraId="272280D9" w14:textId="77777777" w:rsidR="008F6337" w:rsidRPr="005152F2" w:rsidRDefault="008F6337" w:rsidP="003856C9"/>
        </w:tc>
      </w:tr>
    </w:tbl>
    <w:p w14:paraId="6826A9EC" w14:textId="77777777" w:rsidR="00E941EF" w:rsidRDefault="00E941EF" w:rsidP="00486473">
      <w:pPr>
        <w:pStyle w:val="NoSpacing"/>
        <w:jc w:val="both"/>
      </w:pPr>
    </w:p>
    <w:sectPr w:rsidR="00E941EF" w:rsidSect="00C912D6">
      <w:headerReference w:type="default" r:id="rId7"/>
      <w:footerReference w:type="default" r:id="rId8"/>
      <w:headerReference w:type="first" r:id="rId9"/>
      <w:footerReference w:type="first" r:id="rId10"/>
      <w:pgSz w:w="12240" w:h="15840"/>
      <w:pgMar w:top="1696" w:right="1152" w:bottom="1337"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B5B91" w14:textId="77777777" w:rsidR="00486473" w:rsidRDefault="00486473" w:rsidP="003856C9">
      <w:pPr>
        <w:spacing w:after="0" w:line="240" w:lineRule="auto"/>
      </w:pPr>
      <w:r>
        <w:separator/>
      </w:r>
    </w:p>
  </w:endnote>
  <w:endnote w:type="continuationSeparator" w:id="0">
    <w:p w14:paraId="213D0564" w14:textId="77777777" w:rsidR="00486473" w:rsidRDefault="00486473"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A475" w14:textId="77777777"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01A21D64" wp14:editId="434E3A27">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2F2694C"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1BnfBkAAGe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2B7747">
          <w:rPr>
            <w:noProof/>
          </w:rPr>
          <w:t>2</w:t>
        </w:r>
        <w:r w:rsidR="001765F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8188" w14:textId="77777777"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79F4B77C" wp14:editId="3C2FFECB">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45258EC"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D40B" w14:textId="77777777" w:rsidR="00486473" w:rsidRDefault="00486473" w:rsidP="003856C9">
      <w:pPr>
        <w:spacing w:after="0" w:line="240" w:lineRule="auto"/>
      </w:pPr>
      <w:r>
        <w:separator/>
      </w:r>
    </w:p>
  </w:footnote>
  <w:footnote w:type="continuationSeparator" w:id="0">
    <w:p w14:paraId="351A0FCF" w14:textId="77777777" w:rsidR="00486473" w:rsidRDefault="00486473"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FBA72" w14:textId="77777777"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32F6AAD2" wp14:editId="3C04078A">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60D4FD2"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2480" w14:textId="77777777"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2B19C62F" wp14:editId="16D4BA1D">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4245233"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7700"/>
    <w:multiLevelType w:val="hybridMultilevel"/>
    <w:tmpl w:val="1ACE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919DE"/>
    <w:multiLevelType w:val="multilevel"/>
    <w:tmpl w:val="090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35654"/>
    <w:multiLevelType w:val="hybridMultilevel"/>
    <w:tmpl w:val="4B76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38053">
    <w:abstractNumId w:val="0"/>
  </w:num>
  <w:num w:numId="2" w16cid:durableId="743264905">
    <w:abstractNumId w:val="1"/>
  </w:num>
  <w:num w:numId="3" w16cid:durableId="474639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73"/>
    <w:rsid w:val="00052BE1"/>
    <w:rsid w:val="0007412A"/>
    <w:rsid w:val="0010199E"/>
    <w:rsid w:val="001765FE"/>
    <w:rsid w:val="0019561F"/>
    <w:rsid w:val="001B32D2"/>
    <w:rsid w:val="00293B83"/>
    <w:rsid w:val="002A3621"/>
    <w:rsid w:val="002B3890"/>
    <w:rsid w:val="002B7747"/>
    <w:rsid w:val="002C77B9"/>
    <w:rsid w:val="002F485A"/>
    <w:rsid w:val="003053D9"/>
    <w:rsid w:val="003856C9"/>
    <w:rsid w:val="00396369"/>
    <w:rsid w:val="003F4D31"/>
    <w:rsid w:val="0043426C"/>
    <w:rsid w:val="00441EB9"/>
    <w:rsid w:val="00463463"/>
    <w:rsid w:val="00473EF8"/>
    <w:rsid w:val="004760E5"/>
    <w:rsid w:val="00486473"/>
    <w:rsid w:val="004D22BB"/>
    <w:rsid w:val="005152F2"/>
    <w:rsid w:val="00534E4E"/>
    <w:rsid w:val="00542C14"/>
    <w:rsid w:val="00551D35"/>
    <w:rsid w:val="00557019"/>
    <w:rsid w:val="005674AC"/>
    <w:rsid w:val="005A1E51"/>
    <w:rsid w:val="005A7E57"/>
    <w:rsid w:val="00616FF4"/>
    <w:rsid w:val="006A3CE7"/>
    <w:rsid w:val="00743379"/>
    <w:rsid w:val="007803B7"/>
    <w:rsid w:val="007B2F5C"/>
    <w:rsid w:val="007C5F05"/>
    <w:rsid w:val="00832043"/>
    <w:rsid w:val="00832F81"/>
    <w:rsid w:val="008C7CA2"/>
    <w:rsid w:val="008F6337"/>
    <w:rsid w:val="00A42F91"/>
    <w:rsid w:val="00AF1258"/>
    <w:rsid w:val="00B01E52"/>
    <w:rsid w:val="00B550FC"/>
    <w:rsid w:val="00B85871"/>
    <w:rsid w:val="00B93310"/>
    <w:rsid w:val="00BC1F18"/>
    <w:rsid w:val="00BD2E58"/>
    <w:rsid w:val="00BF6BAB"/>
    <w:rsid w:val="00C007A5"/>
    <w:rsid w:val="00C4403A"/>
    <w:rsid w:val="00C912D6"/>
    <w:rsid w:val="00CE6306"/>
    <w:rsid w:val="00D11C4D"/>
    <w:rsid w:val="00D5067A"/>
    <w:rsid w:val="00DC79BB"/>
    <w:rsid w:val="00E34D58"/>
    <w:rsid w:val="00E941EF"/>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A2E9A"/>
  <w15:chartTrackingRefBased/>
  <w15:docId w15:val="{315C4B24-DAF4-7A49-9F45-BCF20CAC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semiHidden/>
    <w:unhideWhenUsed/>
    <w:rsid w:val="00486473"/>
    <w:rPr>
      <w:color w:val="0000FF"/>
      <w:u w:val="single"/>
    </w:rPr>
  </w:style>
  <w:style w:type="character" w:styleId="FollowedHyperlink">
    <w:name w:val="FollowedHyperlink"/>
    <w:basedOn w:val="DefaultParagraphFont"/>
    <w:uiPriority w:val="99"/>
    <w:semiHidden/>
    <w:unhideWhenUsed/>
    <w:rsid w:val="00486473"/>
    <w:rPr>
      <w:color w:val="954F72" w:themeColor="followedHyperlink"/>
      <w:u w:val="single"/>
    </w:rPr>
  </w:style>
  <w:style w:type="paragraph" w:styleId="ListParagraph">
    <w:name w:val="List Paragraph"/>
    <w:basedOn w:val="Normal"/>
    <w:uiPriority w:val="34"/>
    <w:qFormat/>
    <w:rsid w:val="00486473"/>
    <w:pPr>
      <w:spacing w:after="0" w:line="276" w:lineRule="auto"/>
      <w:ind w:left="720"/>
      <w:contextualSpacing/>
      <w:jc w:val="left"/>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yfancy/Library/Containers/com.microsoft.Word/Data/Library/Application%20Support/Microsoft/Office/16.0/DTS/en-US%7b2A93BC63-C2A8-2C4D-A0DE-E0CEC866E78D%7d/%7b09D44D55-339A-BF4A-B0FF-10FB97EFF7D9%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38BD04D2763D4C9ED50B464780A9D5"/>
        <w:category>
          <w:name w:val="General"/>
          <w:gallery w:val="placeholder"/>
        </w:category>
        <w:types>
          <w:type w:val="bbPlcHdr"/>
        </w:types>
        <w:behaviors>
          <w:behavior w:val="content"/>
        </w:behaviors>
        <w:guid w:val="{FF0101BB-7150-A746-8C8C-D757521578BE}"/>
      </w:docPartPr>
      <w:docPartBody>
        <w:p w:rsidR="0096216E" w:rsidRDefault="0096216E">
          <w:pPr>
            <w:pStyle w:val="3138BD04D2763D4C9ED50B464780A9D5"/>
          </w:pPr>
          <w:r w:rsidRPr="005152F2">
            <w:t xml:space="preserve">Your </w:t>
          </w:r>
          <w:r w:rsidRPr="005152F2">
            <w:t>Name</w:t>
          </w:r>
        </w:p>
      </w:docPartBody>
    </w:docPart>
    <w:docPart>
      <w:docPartPr>
        <w:name w:val="AB30B7CECE497747B113F751675F6E4F"/>
        <w:category>
          <w:name w:val="General"/>
          <w:gallery w:val="placeholder"/>
        </w:category>
        <w:types>
          <w:type w:val="bbPlcHdr"/>
        </w:types>
        <w:behaviors>
          <w:behavior w:val="content"/>
        </w:behaviors>
        <w:guid w:val="{13641D09-AB9E-6D40-B8AF-A701A01F3D26}"/>
      </w:docPartPr>
      <w:docPartBody>
        <w:p w:rsidR="0096216E" w:rsidRDefault="0096216E">
          <w:pPr>
            <w:pStyle w:val="AB30B7CECE497747B113F751675F6E4F"/>
          </w:pPr>
          <w:r>
            <w:t>Objective</w:t>
          </w:r>
        </w:p>
      </w:docPartBody>
    </w:docPart>
    <w:docPart>
      <w:docPartPr>
        <w:name w:val="050958132C89014CB8589BDCBE79EBF8"/>
        <w:category>
          <w:name w:val="General"/>
          <w:gallery w:val="placeholder"/>
        </w:category>
        <w:types>
          <w:type w:val="bbPlcHdr"/>
        </w:types>
        <w:behaviors>
          <w:behavior w:val="content"/>
        </w:behaviors>
        <w:guid w:val="{5BFCACA8-4A99-7D49-833C-07BCB4B6785C}"/>
      </w:docPartPr>
      <w:docPartBody>
        <w:p w:rsidR="0096216E" w:rsidRDefault="0096216E">
          <w:pPr>
            <w:pStyle w:val="050958132C89014CB8589BDCBE79EBF8"/>
          </w:pPr>
          <w:r>
            <w:t>Skills</w:t>
          </w:r>
        </w:p>
      </w:docPartBody>
    </w:docPart>
    <w:docPart>
      <w:docPartPr>
        <w:name w:val="658760A0B5E750499B043DC548A2E1D7"/>
        <w:category>
          <w:name w:val="General"/>
          <w:gallery w:val="placeholder"/>
        </w:category>
        <w:types>
          <w:type w:val="bbPlcHdr"/>
        </w:types>
        <w:behaviors>
          <w:behavior w:val="content"/>
        </w:behaviors>
        <w:guid w:val="{FDE0845E-4FB5-F64F-B739-FB6D7882E52B}"/>
      </w:docPartPr>
      <w:docPartBody>
        <w:p w:rsidR="0096216E" w:rsidRDefault="0096216E">
          <w:pPr>
            <w:pStyle w:val="658760A0B5E750499B043DC548A2E1D7"/>
          </w:pPr>
          <w:r w:rsidRPr="005152F2">
            <w:t>Experience</w:t>
          </w:r>
        </w:p>
      </w:docPartBody>
    </w:docPart>
    <w:docPart>
      <w:docPartPr>
        <w:name w:val="FFA329ACEB5BC844B9C41923F815EE06"/>
        <w:category>
          <w:name w:val="General"/>
          <w:gallery w:val="placeholder"/>
        </w:category>
        <w:types>
          <w:type w:val="bbPlcHdr"/>
        </w:types>
        <w:behaviors>
          <w:behavior w:val="content"/>
        </w:behaviors>
        <w:guid w:val="{07C5EA2E-046B-B249-8AF4-ED306F9D8375}"/>
      </w:docPartPr>
      <w:docPartBody>
        <w:p w:rsidR="0096216E" w:rsidRDefault="0096216E">
          <w:pPr>
            <w:pStyle w:val="FFA329ACEB5BC844B9C41923F815EE06"/>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6E"/>
    <w:rsid w:val="0096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38BD04D2763D4C9ED50B464780A9D5">
    <w:name w:val="3138BD04D2763D4C9ED50B464780A9D5"/>
  </w:style>
  <w:style w:type="paragraph" w:customStyle="1" w:styleId="C47BC99817AAC948844899872576B62F">
    <w:name w:val="C47BC99817AAC948844899872576B62F"/>
  </w:style>
  <w:style w:type="paragraph" w:customStyle="1" w:styleId="5AFE247ABEA9494D994269EFA8371C5A">
    <w:name w:val="5AFE247ABEA9494D994269EFA8371C5A"/>
  </w:style>
  <w:style w:type="paragraph" w:customStyle="1" w:styleId="1908928641B3634D9EE7E59871A07EE0">
    <w:name w:val="1908928641B3634D9EE7E59871A07EE0"/>
  </w:style>
  <w:style w:type="paragraph" w:customStyle="1" w:styleId="8DD20EC6D17E224DA14F09D4B64A1897">
    <w:name w:val="8DD20EC6D17E224DA14F09D4B64A1897"/>
  </w:style>
  <w:style w:type="paragraph" w:customStyle="1" w:styleId="AB30B7CECE497747B113F751675F6E4F">
    <w:name w:val="AB30B7CECE497747B113F751675F6E4F"/>
  </w:style>
  <w:style w:type="paragraph" w:customStyle="1" w:styleId="858F2CF1A7E4214D87716586BEBFCB38">
    <w:name w:val="858F2CF1A7E4214D87716586BEBFCB38"/>
  </w:style>
  <w:style w:type="paragraph" w:customStyle="1" w:styleId="050958132C89014CB8589BDCBE79EBF8">
    <w:name w:val="050958132C89014CB8589BDCBE79EBF8"/>
  </w:style>
  <w:style w:type="paragraph" w:customStyle="1" w:styleId="0AFF84B1AC9AEE45849D1A3D6CDA3E3F">
    <w:name w:val="0AFF84B1AC9AEE45849D1A3D6CDA3E3F"/>
  </w:style>
  <w:style w:type="paragraph" w:customStyle="1" w:styleId="658760A0B5E750499B043DC548A2E1D7">
    <w:name w:val="658760A0B5E750499B043DC548A2E1D7"/>
  </w:style>
  <w:style w:type="paragraph" w:customStyle="1" w:styleId="B724B10D1786964DAA23635FCDD550F7">
    <w:name w:val="B724B10D1786964DAA23635FCDD550F7"/>
  </w:style>
  <w:style w:type="paragraph" w:customStyle="1" w:styleId="75E8D99D91BFD44FA9A64F90D53D4AC6">
    <w:name w:val="75E8D99D91BFD44FA9A64F90D53D4AC6"/>
  </w:style>
  <w:style w:type="paragraph" w:customStyle="1" w:styleId="C37E4B822AD1824FA7BCB853B7042FAA">
    <w:name w:val="C37E4B822AD1824FA7BCB853B7042FAA"/>
  </w:style>
  <w:style w:type="paragraph" w:customStyle="1" w:styleId="287FAD07F348F246916CD9ECE241F108">
    <w:name w:val="287FAD07F348F246916CD9ECE241F108"/>
  </w:style>
  <w:style w:type="paragraph" w:customStyle="1" w:styleId="D5460833DC51114FB0964C3C415A2289">
    <w:name w:val="D5460833DC51114FB0964C3C415A2289"/>
  </w:style>
  <w:style w:type="paragraph" w:customStyle="1" w:styleId="F44D7BBEFDACF748B227BAB0E97A64DD">
    <w:name w:val="F44D7BBEFDACF748B227BAB0E97A64DD"/>
  </w:style>
  <w:style w:type="paragraph" w:customStyle="1" w:styleId="FFA329ACEB5BC844B9C41923F815EE06">
    <w:name w:val="FFA329ACEB5BC844B9C41923F815EE06"/>
  </w:style>
  <w:style w:type="paragraph" w:customStyle="1" w:styleId="492AD4A8DCE7054687404EA84204A71A">
    <w:name w:val="492AD4A8DCE7054687404EA84204A71A"/>
  </w:style>
  <w:style w:type="paragraph" w:customStyle="1" w:styleId="A84E001F4483054583B1296AAEA2585E">
    <w:name w:val="A84E001F4483054583B1296AAEA2585E"/>
  </w:style>
  <w:style w:type="paragraph" w:customStyle="1" w:styleId="5AFDBC3589F6594DBE871C87B8D30C02">
    <w:name w:val="5AFDBC3589F6594DBE871C87B8D30C02"/>
  </w:style>
  <w:style w:type="paragraph" w:customStyle="1" w:styleId="B8E776C309C20B4F925339F0A10597E5">
    <w:name w:val="B8E776C309C20B4F925339F0A10597E5"/>
  </w:style>
  <w:style w:type="paragraph" w:customStyle="1" w:styleId="609FADA6CE62C74EA84C9057CCD719B7">
    <w:name w:val="609FADA6CE62C74EA84C9057CCD719B7"/>
  </w:style>
  <w:style w:type="paragraph" w:customStyle="1" w:styleId="D9497AE744057349BFAE4BFD5AD390CD">
    <w:name w:val="D9497AE744057349BFAE4BFD5AD390CD"/>
    <w:rsid w:val="009621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MOO.dotx</Template>
  <TotalTime>16</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stepanova</dc:creator>
  <cp:keywords/>
  <dc:description/>
  <cp:lastModifiedBy>Hanna S</cp:lastModifiedBy>
  <cp:revision>1</cp:revision>
  <dcterms:created xsi:type="dcterms:W3CDTF">2024-02-29T19:52:00Z</dcterms:created>
  <dcterms:modified xsi:type="dcterms:W3CDTF">2024-02-29T20:16:00Z</dcterms:modified>
</cp:coreProperties>
</file>